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ContactInfoChar"/>
          <w:color w:val="auto"/>
        </w:rPr>
        <w:id w:val="24930671"/>
        <w:placeholder>
          <w:docPart w:val="4CCBF83DF8094E64A57CE87199004AE0"/>
        </w:placeholder>
        <w:date w:fullDate="2021-04-06T00:00:00Z">
          <w:dateFormat w:val="MMMM d, yyyy"/>
          <w:lid w:val="en-US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14:paraId="68B9E61C" w14:textId="0A8A0A0E" w:rsidR="00C41565" w:rsidRPr="00C41565" w:rsidRDefault="00157428" w:rsidP="00C41565">
          <w:pPr>
            <w:pStyle w:val="Date"/>
            <w:rPr>
              <w:rStyle w:val="ContactInfoChar"/>
              <w:color w:val="auto"/>
            </w:rPr>
          </w:pPr>
          <w:r>
            <w:rPr>
              <w:rStyle w:val="ContactInfoChar"/>
              <w:color w:val="auto"/>
            </w:rPr>
            <w:t>April 6, 2021</w:t>
          </w:r>
        </w:p>
      </w:sdtContent>
    </w:sdt>
    <w:sdt>
      <w:sdtPr>
        <w:id w:val="24931125"/>
        <w:placeholder>
          <w:docPart w:val="9390A1EDA6CD4EF5A88A057706E4C5D5"/>
        </w:placeholder>
      </w:sdtPr>
      <w:sdtEndPr/>
      <w:sdtContent>
        <w:p w14:paraId="3EBDBD61" w14:textId="77777777" w:rsidR="00C41565" w:rsidRDefault="00F65587" w:rsidP="00F65587">
          <w:pPr>
            <w:pStyle w:val="Name"/>
          </w:pPr>
          <w:r>
            <w:t>To Whom It May Concern</w:t>
          </w:r>
        </w:p>
      </w:sdtContent>
    </w:sdt>
    <w:p w14:paraId="67E5523B" w14:textId="5E005BDB" w:rsidR="00394F23" w:rsidRDefault="00157428" w:rsidP="00542254">
      <w:pPr>
        <w:shd w:val="clear" w:color="auto" w:fill="FFFFFF"/>
        <w:spacing w:before="150" w:after="150" w:line="300" w:lineRule="atLeast"/>
        <w:outlineLvl w:val="4"/>
        <w:rPr>
          <w:rFonts w:eastAsia="Times New Roman" w:cstheme="minorHAnsi"/>
          <w:b/>
          <w:bCs/>
          <w:color w:val="333333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</w:rPr>
        <w:t>Mozilla</w:t>
      </w:r>
    </w:p>
    <w:p w14:paraId="5BC3B238" w14:textId="77777777" w:rsidR="006D070B" w:rsidRPr="00542254" w:rsidRDefault="006D070B" w:rsidP="00542254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C76EC9F" w14:textId="6CB04C29" w:rsidR="00C41565" w:rsidRPr="005B7374" w:rsidRDefault="00157428" w:rsidP="006C4826">
      <w:pPr>
        <w:pStyle w:val="Greeting"/>
      </w:pPr>
      <w:sdt>
        <w:sdtPr>
          <w:rPr>
            <w:rStyle w:val="LetterbodytextChar"/>
            <w:color w:val="auto"/>
          </w:rPr>
          <w:id w:val="24931073"/>
          <w:placeholder>
            <w:docPart w:val="0DBBFE6B994741EFB1574FD7D642558F"/>
          </w:placeholder>
          <w:showingPlcHdr/>
        </w:sdtPr>
        <w:sdtEndPr>
          <w:rPr>
            <w:rStyle w:val="DefaultParagraphFont"/>
          </w:rPr>
        </w:sdtEndPr>
        <w:sdtContent>
          <w:r w:rsidR="00C41565" w:rsidRPr="005B7374">
            <w:t>Dear</w:t>
          </w:r>
        </w:sdtContent>
      </w:sdt>
      <w:r w:rsidR="00C41565" w:rsidRPr="005B7374">
        <w:t xml:space="preserve"> </w:t>
      </w:r>
      <w:sdt>
        <w:sdtPr>
          <w:rPr>
            <w:rStyle w:val="LetterbodytextboldChar"/>
            <w:b w:val="0"/>
            <w:color w:val="auto"/>
            <w:sz w:val="22"/>
          </w:rPr>
          <w:id w:val="24931025"/>
          <w:placeholder>
            <w:docPart w:val="7581CEEED08849F2B25038955109B9A2"/>
          </w:placeholder>
        </w:sdtPr>
        <w:sdtEndPr>
          <w:rPr>
            <w:rStyle w:val="LetterbodytextboldChar"/>
          </w:rPr>
        </w:sdtEndPr>
        <w:sdtContent>
          <w:r w:rsidR="00F65587">
            <w:rPr>
              <w:rStyle w:val="LetterbodytextboldChar"/>
              <w:b w:val="0"/>
              <w:color w:val="auto"/>
              <w:sz w:val="22"/>
            </w:rPr>
            <w:t>Sir/Madam</w:t>
          </w:r>
        </w:sdtContent>
      </w:sdt>
      <w:r w:rsidR="00F65587">
        <w:rPr>
          <w:rStyle w:val="LetterbodytextboldChar"/>
          <w:b w:val="0"/>
          <w:color w:val="auto"/>
          <w:sz w:val="22"/>
        </w:rPr>
        <w:t>,</w:t>
      </w:r>
    </w:p>
    <w:p w14:paraId="5960755D" w14:textId="60EED317" w:rsidR="00C41565" w:rsidRPr="009C2714" w:rsidRDefault="00AA0652" w:rsidP="009C2714">
      <w:pPr>
        <w:pStyle w:val="Letterbodytext"/>
        <w:rPr>
          <w:rStyle w:val="ContactInfoChar"/>
          <w:b/>
          <w:bCs/>
        </w:rPr>
      </w:pPr>
      <w:r w:rsidRPr="00AA0652">
        <w:t>I am writing in response to your posting</w:t>
      </w:r>
      <w:r w:rsidRPr="00AA0652">
        <w:rPr>
          <w:rStyle w:val="LetterbodytextboldChar"/>
          <w:b w:val="0"/>
          <w:sz w:val="22"/>
        </w:rPr>
        <w:t xml:space="preserve"> </w:t>
      </w:r>
      <w:r w:rsidR="004F21FE">
        <w:rPr>
          <w:rStyle w:val="LetterbodytextboldChar"/>
          <w:b w:val="0"/>
          <w:sz w:val="22"/>
        </w:rPr>
        <w:t xml:space="preserve">on Indeed for </w:t>
      </w:r>
      <w:r w:rsidR="00157428" w:rsidRPr="00157428">
        <w:rPr>
          <w:rStyle w:val="LetterbodytextboldChar"/>
          <w:bCs/>
          <w:sz w:val="22"/>
        </w:rPr>
        <w:t>Mozilla VPN Engineer Student Worker (</w:t>
      </w:r>
      <w:proofErr w:type="spellStart"/>
      <w:r w:rsidR="00157428" w:rsidRPr="00157428">
        <w:rPr>
          <w:rStyle w:val="LetterbodytextboldChar"/>
          <w:bCs/>
          <w:sz w:val="22"/>
        </w:rPr>
        <w:t>Werkstudent</w:t>
      </w:r>
      <w:proofErr w:type="spellEnd"/>
      <w:r w:rsidR="00157428" w:rsidRPr="00157428">
        <w:rPr>
          <w:rStyle w:val="LetterbodytextboldChar"/>
          <w:bCs/>
          <w:sz w:val="22"/>
        </w:rPr>
        <w:t>)</w:t>
      </w:r>
      <w:r w:rsidR="004F21FE" w:rsidRPr="00157428">
        <w:rPr>
          <w:rStyle w:val="LetterbodytextboldChar"/>
          <w:bCs/>
          <w:sz w:val="22"/>
        </w:rPr>
        <w:t>.</w:t>
      </w:r>
    </w:p>
    <w:sdt>
      <w:sdtPr>
        <w:id w:val="24931446"/>
        <w:placeholder>
          <w:docPart w:val="8E8DCD52A8E045E8B8C1566B7DB358EF"/>
        </w:placeholder>
      </w:sdtPr>
      <w:sdtEndPr/>
      <w:sdtContent>
        <w:sdt>
          <w:sdtPr>
            <w:id w:val="-925412941"/>
            <w:placeholder>
              <w:docPart w:val="C7424BAB5E8D4EDF8C625D82CE8F5289"/>
            </w:placeholder>
          </w:sdtPr>
          <w:sdtEndPr/>
          <w:sdtContent>
            <w:sdt>
              <w:sdtPr>
                <w:id w:val="1778680748"/>
                <w:placeholder>
                  <w:docPart w:val="AAB04C1DE61A4681930F4D422B55FA26"/>
                </w:placeholder>
              </w:sdtPr>
              <w:sdtEndPr/>
              <w:sdtContent>
                <w:p w14:paraId="64835650" w14:textId="24361B44" w:rsidR="00C41565" w:rsidRPr="005B7374" w:rsidRDefault="00F65587" w:rsidP="00F65587">
                  <w:pPr>
                    <w:pStyle w:val="Letterbodytext"/>
                  </w:pPr>
                  <w:r w:rsidRPr="00F65587">
                    <w:t xml:space="preserve">I </w:t>
                  </w:r>
                  <w:r>
                    <w:t xml:space="preserve">believe I </w:t>
                  </w:r>
                  <w:r w:rsidR="004F21FE">
                    <w:t xml:space="preserve">am skillfully suited for this position as I </w:t>
                  </w:r>
                  <w:r w:rsidRPr="00F65587">
                    <w:t>would bring a broad range of skills</w:t>
                  </w:r>
                  <w:r>
                    <w:t xml:space="preserve"> </w:t>
                  </w:r>
                  <w:r w:rsidR="00613A1E">
                    <w:t xml:space="preserve">to </w:t>
                  </w:r>
                  <w:r w:rsidRPr="00F65587">
                    <w:t>your company, including</w:t>
                  </w:r>
                  <w:r>
                    <w:t xml:space="preserve"> my proficiency </w:t>
                  </w:r>
                  <w:r w:rsidR="004F21FE">
                    <w:t>in</w:t>
                  </w:r>
                  <w:r w:rsidR="00613A1E">
                    <w:t xml:space="preserve"> C Language</w:t>
                  </w:r>
                  <w:r w:rsidR="004F21FE">
                    <w:t xml:space="preserve"> </w:t>
                  </w:r>
                  <w:r w:rsidR="00157428">
                    <w:t xml:space="preserve">and JavaScript as well as C# </w:t>
                  </w:r>
                  <w:r w:rsidR="004F21FE">
                    <w:t>which is used prominently in Unity</w:t>
                  </w:r>
                  <w:r w:rsidR="00AD10B0">
                    <w:t xml:space="preserve">, </w:t>
                  </w:r>
                  <w:r w:rsidR="00613A1E">
                    <w:t xml:space="preserve">and my </w:t>
                  </w:r>
                  <w:r w:rsidR="006C4826">
                    <w:t>experience in Game Development via Unity</w:t>
                  </w:r>
                  <w:r w:rsidR="00AD10B0">
                    <w:t xml:space="preserve"> Game Engine</w:t>
                  </w:r>
                  <w:r w:rsidR="004F21FE">
                    <w:t xml:space="preserve"> as </w:t>
                  </w:r>
                  <w:r w:rsidR="00157428">
                    <w:t>reflected</w:t>
                  </w:r>
                  <w:r w:rsidR="004F21FE">
                    <w:t xml:space="preserve"> </w:t>
                  </w:r>
                  <w:r w:rsidR="00157428">
                    <w:t>o</w:t>
                  </w:r>
                  <w:r w:rsidR="004F21FE">
                    <w:t>n my portfolio</w:t>
                  </w:r>
                  <w:r w:rsidR="00AD10B0">
                    <w:t xml:space="preserve">. </w:t>
                  </w:r>
                  <w:r w:rsidR="00157428">
                    <w:t>I am currently working as a Smart System Intern as my co-op program enabled me to, which has provided me a hands-on experience with software development and maintenance out in the open.</w:t>
                  </w:r>
                </w:p>
              </w:sdtContent>
            </w:sdt>
          </w:sdtContent>
        </w:sdt>
      </w:sdtContent>
    </w:sdt>
    <w:p w14:paraId="1D9319A0" w14:textId="08494D68" w:rsidR="00C41565" w:rsidRPr="00F65587" w:rsidRDefault="00F65587" w:rsidP="00C41565">
      <w:pPr>
        <w:pStyle w:val="Letterbodytext"/>
      </w:pPr>
      <w:r w:rsidRPr="00F65587">
        <w:rPr>
          <w:rStyle w:val="LetterbodytextboldChar"/>
          <w:b w:val="0"/>
          <w:bCs/>
          <w:sz w:val="22"/>
        </w:rPr>
        <w:t>I would</w:t>
      </w:r>
      <w:r>
        <w:rPr>
          <w:rStyle w:val="LetterbodytextboldChar"/>
          <w:b w:val="0"/>
          <w:bCs/>
          <w:sz w:val="22"/>
        </w:rPr>
        <w:t xml:space="preserve"> gladly</w:t>
      </w:r>
      <w:r w:rsidRPr="00F65587">
        <w:rPr>
          <w:rStyle w:val="LetterbodytextboldChar"/>
          <w:b w:val="0"/>
          <w:bCs/>
          <w:sz w:val="22"/>
        </w:rPr>
        <w:t xml:space="preserve"> welcome the opportunity to further discuss this position with you</w:t>
      </w:r>
      <w:r w:rsidR="00AD10B0">
        <w:rPr>
          <w:rStyle w:val="LetterbodytextboldChar"/>
          <w:b w:val="0"/>
          <w:bCs/>
          <w:sz w:val="22"/>
        </w:rPr>
        <w:t xml:space="preserve"> if you would be kind enough to grant me the opportunity to do so</w:t>
      </w:r>
      <w:r w:rsidRPr="00F65587">
        <w:rPr>
          <w:rStyle w:val="LetterbodytextboldChar"/>
          <w:b w:val="0"/>
          <w:bCs/>
          <w:sz w:val="22"/>
        </w:rPr>
        <w:t>. If you have questions or would like to schedule an interview, please contact me by phone at (647)-574-0524</w:t>
      </w:r>
      <w:r w:rsidR="00C41565" w:rsidRPr="00F65587">
        <w:t xml:space="preserve"> </w:t>
      </w:r>
      <w:sdt>
        <w:sdtPr>
          <w:rPr>
            <w:rStyle w:val="LetterbodytextChar"/>
          </w:rPr>
          <w:id w:val="24931475"/>
          <w:placeholder>
            <w:docPart w:val="E6E59DB4023B4422864B9D3FB25CC5F3"/>
          </w:placeholder>
          <w:showingPlcHdr/>
        </w:sdtPr>
        <w:sdtEndPr>
          <w:rPr>
            <w:rStyle w:val="DefaultParagraphFont"/>
          </w:rPr>
        </w:sdtEndPr>
        <w:sdtContent>
          <w:r w:rsidR="00C41565" w:rsidRPr="00F65587">
            <w:t>or by e-mail at</w:t>
          </w:r>
        </w:sdtContent>
      </w:sdt>
      <w:r w:rsidR="00C41565" w:rsidRPr="00F65587">
        <w:t xml:space="preserve"> </w:t>
      </w:r>
      <w:sdt>
        <w:sdtPr>
          <w:rPr>
            <w:rStyle w:val="LetterbodytextboldChar"/>
            <w:sz w:val="22"/>
          </w:rPr>
          <w:id w:val="24931476"/>
          <w:placeholder>
            <w:docPart w:val="151B1B2CAC304A9EB89DA5605480F888"/>
          </w:placeholder>
        </w:sdtPr>
        <w:sdtEndPr>
          <w:rPr>
            <w:rStyle w:val="LetterbodytextboldChar"/>
          </w:rPr>
        </w:sdtEndPr>
        <w:sdtContent>
          <w:hyperlink r:id="rId8" w:history="1">
            <w:r w:rsidRPr="00200002">
              <w:rPr>
                <w:rStyle w:val="Hyperlink"/>
              </w:rPr>
              <w:t>fahimsiddiqui1997@gmail.com</w:t>
            </w:r>
          </w:hyperlink>
          <w:r>
            <w:rPr>
              <w:rStyle w:val="LetterbodytextboldChar"/>
              <w:sz w:val="22"/>
            </w:rPr>
            <w:t>.</w:t>
          </w:r>
        </w:sdtContent>
      </w:sdt>
      <w:r>
        <w:rPr>
          <w:rStyle w:val="LetterbodytextboldChar"/>
          <w:sz w:val="22"/>
        </w:rPr>
        <w:t xml:space="preserve"> </w:t>
      </w:r>
      <w:sdt>
        <w:sdtPr>
          <w:rPr>
            <w:rStyle w:val="LetterbodytextChar"/>
          </w:rPr>
          <w:id w:val="24931487"/>
          <w:placeholder>
            <w:docPart w:val="BB93D689AB5C4922BB728D14DDBE9D2D"/>
          </w:placeholder>
        </w:sdtPr>
        <w:sdtEndPr>
          <w:rPr>
            <w:rStyle w:val="DefaultParagraphFont"/>
          </w:rPr>
        </w:sdtEndPr>
        <w:sdtContent>
          <w:r w:rsidR="004F21FE">
            <w:rPr>
              <w:rStyle w:val="LetterbodytextChar"/>
            </w:rPr>
            <w:t>I have enclosed my resume and linked my portfolio for your consideration.</w:t>
          </w:r>
        </w:sdtContent>
      </w:sdt>
    </w:p>
    <w:p w14:paraId="2F4ACB72" w14:textId="76E3A352" w:rsidR="00C41565" w:rsidRDefault="00C41565" w:rsidP="00C41565">
      <w:pPr>
        <w:pStyle w:val="Letterbodytext"/>
        <w:rPr>
          <w:rStyle w:val="LetterbodytextChar"/>
        </w:rPr>
      </w:pPr>
    </w:p>
    <w:p w14:paraId="483736F2" w14:textId="77777777" w:rsidR="00666499" w:rsidRDefault="00157428" w:rsidP="00C41565">
      <w:pPr>
        <w:pStyle w:val="Letterbodytext"/>
        <w:rPr>
          <w:rStyle w:val="LetterbodytextChar"/>
        </w:rPr>
      </w:pPr>
      <w:sdt>
        <w:sdtPr>
          <w:rPr>
            <w:rStyle w:val="LetterbodytextChar"/>
          </w:rPr>
          <w:id w:val="24931493"/>
          <w:placeholder>
            <w:docPart w:val="D8352E47291048A4899A98BF9DED888B"/>
          </w:placeholder>
          <w:showingPlcHdr/>
        </w:sdtPr>
        <w:sdtEndPr>
          <w:rPr>
            <w:rStyle w:val="DefaultParagraphFont"/>
          </w:rPr>
        </w:sdtEndPr>
        <w:sdtContent>
          <w:r w:rsidR="00666499">
            <w:t>Sincerely,</w:t>
          </w:r>
        </w:sdtContent>
      </w:sdt>
      <w:r w:rsidR="00666499">
        <w:rPr>
          <w:rStyle w:val="LetterbodytextChar"/>
        </w:rPr>
        <w:t xml:space="preserve"> </w:t>
      </w:r>
    </w:p>
    <w:p w14:paraId="47957CA9" w14:textId="7F2B385D" w:rsidR="00666499" w:rsidRDefault="00666499" w:rsidP="00C41565">
      <w:pPr>
        <w:pStyle w:val="Letterbodytext"/>
        <w:rPr>
          <w:rStyle w:val="LetterbodytextChar"/>
        </w:rPr>
      </w:pPr>
      <w:r>
        <w:rPr>
          <w:rStyle w:val="LetterbodytextChar"/>
        </w:rPr>
        <w:t>Fahim Siddiqui</w:t>
      </w:r>
    </w:p>
    <w:p w14:paraId="381E40B8" w14:textId="77777777" w:rsidR="004F21FE" w:rsidRDefault="004F21FE" w:rsidP="00C41565">
      <w:pPr>
        <w:pStyle w:val="Letterbodytext"/>
        <w:rPr>
          <w:rStyle w:val="LetterbodytextChar"/>
        </w:rPr>
      </w:pPr>
    </w:p>
    <w:p w14:paraId="636B905B" w14:textId="15F9F386" w:rsidR="00F82B54" w:rsidRPr="00F65587" w:rsidRDefault="00F82B54" w:rsidP="00F65587">
      <w:pPr>
        <w:pStyle w:val="Signature"/>
        <w:rPr>
          <w:b w:val="0"/>
        </w:rPr>
      </w:pPr>
    </w:p>
    <w:sectPr w:rsidR="00F82B54" w:rsidRPr="00F65587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607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204934"/>
    <w:multiLevelType w:val="multilevel"/>
    <w:tmpl w:val="423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87"/>
    <w:rsid w:val="000215EC"/>
    <w:rsid w:val="00053DCA"/>
    <w:rsid w:val="0005783D"/>
    <w:rsid w:val="000A0E6A"/>
    <w:rsid w:val="000B0AD9"/>
    <w:rsid w:val="000B13EB"/>
    <w:rsid w:val="000E5A00"/>
    <w:rsid w:val="00120806"/>
    <w:rsid w:val="00154131"/>
    <w:rsid w:val="00157428"/>
    <w:rsid w:val="00166E2F"/>
    <w:rsid w:val="00230380"/>
    <w:rsid w:val="00292940"/>
    <w:rsid w:val="002B3726"/>
    <w:rsid w:val="002C003D"/>
    <w:rsid w:val="002C011E"/>
    <w:rsid w:val="002E6EE9"/>
    <w:rsid w:val="002F3566"/>
    <w:rsid w:val="00354BF9"/>
    <w:rsid w:val="00394F23"/>
    <w:rsid w:val="003C241D"/>
    <w:rsid w:val="003D04B1"/>
    <w:rsid w:val="00406E61"/>
    <w:rsid w:val="0044407F"/>
    <w:rsid w:val="00486E01"/>
    <w:rsid w:val="004A0331"/>
    <w:rsid w:val="004B2EE9"/>
    <w:rsid w:val="004C314B"/>
    <w:rsid w:val="004F21FE"/>
    <w:rsid w:val="0051157C"/>
    <w:rsid w:val="00542254"/>
    <w:rsid w:val="005B7374"/>
    <w:rsid w:val="005E3D2C"/>
    <w:rsid w:val="005F5A08"/>
    <w:rsid w:val="00613A1E"/>
    <w:rsid w:val="00627B97"/>
    <w:rsid w:val="00666499"/>
    <w:rsid w:val="006727CC"/>
    <w:rsid w:val="00683A24"/>
    <w:rsid w:val="006C4826"/>
    <w:rsid w:val="006D070B"/>
    <w:rsid w:val="006F76EA"/>
    <w:rsid w:val="00772A5C"/>
    <w:rsid w:val="007B2D25"/>
    <w:rsid w:val="007D6E31"/>
    <w:rsid w:val="007E1D86"/>
    <w:rsid w:val="007E7084"/>
    <w:rsid w:val="00865014"/>
    <w:rsid w:val="008A3278"/>
    <w:rsid w:val="008C3765"/>
    <w:rsid w:val="009003AE"/>
    <w:rsid w:val="0091499D"/>
    <w:rsid w:val="00961F26"/>
    <w:rsid w:val="00985692"/>
    <w:rsid w:val="009C2714"/>
    <w:rsid w:val="009F4286"/>
    <w:rsid w:val="00A00682"/>
    <w:rsid w:val="00A11279"/>
    <w:rsid w:val="00A235BE"/>
    <w:rsid w:val="00A7551B"/>
    <w:rsid w:val="00A80888"/>
    <w:rsid w:val="00A941CC"/>
    <w:rsid w:val="00AA0652"/>
    <w:rsid w:val="00AA41F5"/>
    <w:rsid w:val="00AC75C7"/>
    <w:rsid w:val="00AD10B0"/>
    <w:rsid w:val="00AD38FE"/>
    <w:rsid w:val="00AE2221"/>
    <w:rsid w:val="00B422A1"/>
    <w:rsid w:val="00B63DFE"/>
    <w:rsid w:val="00B655DD"/>
    <w:rsid w:val="00BF79D9"/>
    <w:rsid w:val="00C35908"/>
    <w:rsid w:val="00C41565"/>
    <w:rsid w:val="00C54CFE"/>
    <w:rsid w:val="00C830CC"/>
    <w:rsid w:val="00C837C6"/>
    <w:rsid w:val="00C94E57"/>
    <w:rsid w:val="00CA6694"/>
    <w:rsid w:val="00CA776E"/>
    <w:rsid w:val="00CF4E7E"/>
    <w:rsid w:val="00D0410F"/>
    <w:rsid w:val="00DE652C"/>
    <w:rsid w:val="00DF612F"/>
    <w:rsid w:val="00E12C09"/>
    <w:rsid w:val="00F24F4F"/>
    <w:rsid w:val="00F65587"/>
    <w:rsid w:val="00F82B54"/>
    <w:rsid w:val="00FB2C99"/>
    <w:rsid w:val="00FF32AF"/>
    <w:rsid w:val="00FF3D69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5089"/>
  <w15:docId w15:val="{91B8E9B9-81EE-414B-83F6-3BF3AF34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7374"/>
  </w:style>
  <w:style w:type="paragraph" w:styleId="Heading1">
    <w:name w:val="heading 1"/>
    <w:basedOn w:val="Normal"/>
    <w:next w:val="Normal"/>
    <w:link w:val="Heading1Char"/>
    <w:uiPriority w:val="9"/>
    <w:rsid w:val="00F65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8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8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655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55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58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C48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82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006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imsiddiqui1997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Docs\co%20op\resume%20_%20cl\tf1037802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CBF83DF8094E64A57CE87199004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6746-C58B-4D99-B279-B4B125A776F8}"/>
      </w:docPartPr>
      <w:docPartBody>
        <w:p w:rsidR="00A96DD7" w:rsidRDefault="00C73BDC">
          <w:pPr>
            <w:pStyle w:val="4CCBF83DF8094E64A57CE87199004AE0"/>
          </w:pPr>
          <w:r w:rsidRPr="00C41565">
            <w:rPr>
              <w:rStyle w:val="ContactInfoChar"/>
            </w:rPr>
            <w:t>[</w:t>
          </w:r>
          <w:r w:rsidRPr="00C41565">
            <w:rPr>
              <w:rStyle w:val="PlaceholderText"/>
              <w:color w:val="auto"/>
            </w:rPr>
            <w:t>Date]</w:t>
          </w:r>
        </w:p>
      </w:docPartBody>
    </w:docPart>
    <w:docPart>
      <w:docPartPr>
        <w:name w:val="9390A1EDA6CD4EF5A88A057706E4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88CE-3EBF-451B-904E-4E6950539863}"/>
      </w:docPartPr>
      <w:docPartBody>
        <w:p w:rsidR="00A96DD7" w:rsidRDefault="00C73BDC">
          <w:pPr>
            <w:pStyle w:val="9390A1EDA6CD4EF5A88A057706E4C5D5"/>
          </w:pPr>
          <w:r>
            <w:t>[</w:t>
          </w:r>
          <w:r>
            <w:rPr>
              <w:rStyle w:val="PlaceholderText"/>
              <w:color w:val="0D0D0D" w:themeColor="text1" w:themeTint="F2"/>
            </w:rPr>
            <w:t>Recipient Name]</w:t>
          </w:r>
        </w:p>
      </w:docPartBody>
    </w:docPart>
    <w:docPart>
      <w:docPartPr>
        <w:name w:val="0DBBFE6B994741EFB1574FD7D6425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C01EC-E066-41CC-A016-E5390E57E419}"/>
      </w:docPartPr>
      <w:docPartBody>
        <w:p w:rsidR="00A96DD7" w:rsidRDefault="00C73BDC">
          <w:pPr>
            <w:pStyle w:val="0DBBFE6B994741EFB1574FD7D642558F"/>
          </w:pPr>
          <w:r w:rsidRPr="005B7374">
            <w:t>Dear</w:t>
          </w:r>
        </w:p>
      </w:docPartBody>
    </w:docPart>
    <w:docPart>
      <w:docPartPr>
        <w:name w:val="7581CEEED08849F2B25038955109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9D69C-EF95-472B-A24B-F76461F86ADC}"/>
      </w:docPartPr>
      <w:docPartBody>
        <w:p w:rsidR="00A96DD7" w:rsidRDefault="00C73BDC">
          <w:pPr>
            <w:pStyle w:val="7581CEEED08849F2B25038955109B9A2"/>
          </w:pPr>
          <w:r w:rsidRPr="005B7374">
            <w:rPr>
              <w:rStyle w:val="LetterbodytextboldChar"/>
            </w:rPr>
            <w:t>[Recipient Name]</w:t>
          </w:r>
        </w:p>
      </w:docPartBody>
    </w:docPart>
    <w:docPart>
      <w:docPartPr>
        <w:name w:val="8E8DCD52A8E045E8B8C1566B7DB35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CC4AB-9912-4DE8-81D4-06C8C2A26C0F}"/>
      </w:docPartPr>
      <w:docPartBody>
        <w:p w:rsidR="00A96DD7" w:rsidRDefault="00C73BDC">
          <w:pPr>
            <w:pStyle w:val="8E8DCD52A8E045E8B8C1566B7DB358EF"/>
          </w:pPr>
          <w:r w:rsidRPr="005B7374">
            <w:t>I would bring to your company a broad range of skills, including:</w:t>
          </w:r>
        </w:p>
      </w:docPartBody>
    </w:docPart>
    <w:docPart>
      <w:docPartPr>
        <w:name w:val="E6E59DB4023B4422864B9D3FB25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0A83C-1262-45EF-8E73-D62C4DF90A25}"/>
      </w:docPartPr>
      <w:docPartBody>
        <w:p w:rsidR="00A96DD7" w:rsidRDefault="00C73BDC">
          <w:pPr>
            <w:pStyle w:val="E6E59DB4023B4422864B9D3FB25CC5F3"/>
          </w:pPr>
          <w:r>
            <w:t>or by e-mail at</w:t>
          </w:r>
        </w:p>
      </w:docPartBody>
    </w:docPart>
    <w:docPart>
      <w:docPartPr>
        <w:name w:val="151B1B2CAC304A9EB89DA5605480F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2AF0-C127-4558-96CC-62B269941B0D}"/>
      </w:docPartPr>
      <w:docPartBody>
        <w:p w:rsidR="00A96DD7" w:rsidRDefault="00C73BDC">
          <w:pPr>
            <w:pStyle w:val="151B1B2CAC304A9EB89DA5605480F888"/>
          </w:pPr>
          <w:r>
            <w:rPr>
              <w:rStyle w:val="LetterbodytextboldChar"/>
            </w:rPr>
            <w:fldChar w:fldCharType="begin"/>
          </w:r>
          <w:r>
            <w:rPr>
              <w:rStyle w:val="LetterbodytextboldChar"/>
            </w:rPr>
            <w:instrText xml:space="preserve"> MACROBUTTON  DoFieldClick [e-mail address]</w:instrText>
          </w:r>
          <w:r>
            <w:rPr>
              <w:rStyle w:val="LetterbodytextboldChar"/>
            </w:rPr>
            <w:fldChar w:fldCharType="end"/>
          </w:r>
        </w:p>
      </w:docPartBody>
    </w:docPart>
    <w:docPart>
      <w:docPartPr>
        <w:name w:val="BB93D689AB5C4922BB728D14DDBE9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D9FF9-3CE0-4013-92FF-5924552A4CAF}"/>
      </w:docPartPr>
      <w:docPartBody>
        <w:p w:rsidR="00A96DD7" w:rsidRDefault="00C73BDC">
          <w:pPr>
            <w:pStyle w:val="BB93D689AB5C4922BB728D14DDBE9D2D"/>
          </w:pPr>
          <w:r>
            <w:t>I have enclosed my resume for your review, and I look forward to hearing from you.</w:t>
          </w:r>
        </w:p>
      </w:docPartBody>
    </w:docPart>
    <w:docPart>
      <w:docPartPr>
        <w:name w:val="C7424BAB5E8D4EDF8C625D82CE8F5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9BB9E-1B09-4D1D-A323-8C9FAD87A069}"/>
      </w:docPartPr>
      <w:docPartBody>
        <w:p w:rsidR="00A96DD7" w:rsidRDefault="00B432C0" w:rsidP="00B432C0">
          <w:pPr>
            <w:pStyle w:val="C7424BAB5E8D4EDF8C625D82CE8F5289"/>
          </w:pPr>
          <w:r w:rsidRPr="005B7374">
            <w:t>I would bring to your company a broad range of skills, including:</w:t>
          </w:r>
        </w:p>
      </w:docPartBody>
    </w:docPart>
    <w:docPart>
      <w:docPartPr>
        <w:name w:val="AAB04C1DE61A4681930F4D422B55F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A488-2E1B-4D76-9FEE-5828556EF2BF}"/>
      </w:docPartPr>
      <w:docPartBody>
        <w:p w:rsidR="00A96DD7" w:rsidRDefault="00B432C0" w:rsidP="00B432C0">
          <w:pPr>
            <w:pStyle w:val="AAB04C1DE61A4681930F4D422B55FA26"/>
          </w:pPr>
          <w:r w:rsidRPr="005B7374">
            <w:t>I would bring to your company a broad range of skills, including:</w:t>
          </w:r>
        </w:p>
      </w:docPartBody>
    </w:docPart>
    <w:docPart>
      <w:docPartPr>
        <w:name w:val="D8352E47291048A4899A98BF9DED8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5F96A-7F92-40B1-A747-30078EF3BB1C}"/>
      </w:docPartPr>
      <w:docPartBody>
        <w:p w:rsidR="00EA791A" w:rsidRDefault="00A96DD7" w:rsidP="00A96DD7">
          <w:pPr>
            <w:pStyle w:val="D8352E47291048A4899A98BF9DED888B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0"/>
    <w:rsid w:val="00156263"/>
    <w:rsid w:val="0036098B"/>
    <w:rsid w:val="00370290"/>
    <w:rsid w:val="0051203D"/>
    <w:rsid w:val="006E3EE0"/>
    <w:rsid w:val="007230FA"/>
    <w:rsid w:val="00873457"/>
    <w:rsid w:val="00A27EC9"/>
    <w:rsid w:val="00A96DD7"/>
    <w:rsid w:val="00AB598A"/>
    <w:rsid w:val="00AE10B2"/>
    <w:rsid w:val="00B432C0"/>
    <w:rsid w:val="00BE66D4"/>
    <w:rsid w:val="00C73BDC"/>
    <w:rsid w:val="00C741D8"/>
    <w:rsid w:val="00C761BC"/>
    <w:rsid w:val="00D0222B"/>
    <w:rsid w:val="00D85718"/>
    <w:rsid w:val="00D9138C"/>
    <w:rsid w:val="00E00B00"/>
    <w:rsid w:val="00EA791A"/>
    <w:rsid w:val="00F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</w:rPr>
  </w:style>
  <w:style w:type="paragraph" w:customStyle="1" w:styleId="4CCBF83DF8094E64A57CE87199004AE0">
    <w:name w:val="4CCBF83DF8094E64A57CE87199004AE0"/>
  </w:style>
  <w:style w:type="paragraph" w:customStyle="1" w:styleId="9390A1EDA6CD4EF5A88A057706E4C5D5">
    <w:name w:val="9390A1EDA6CD4EF5A88A057706E4C5D5"/>
  </w:style>
  <w:style w:type="paragraph" w:customStyle="1" w:styleId="0DBBFE6B994741EFB1574FD7D642558F">
    <w:name w:val="0DBBFE6B994741EFB1574FD7D642558F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</w:rPr>
  </w:style>
  <w:style w:type="paragraph" w:customStyle="1" w:styleId="7581CEEED08849F2B25038955109B9A2">
    <w:name w:val="7581CEEED08849F2B25038955109B9A2"/>
  </w:style>
  <w:style w:type="paragraph" w:customStyle="1" w:styleId="8E8DCD52A8E045E8B8C1566B7DB358EF">
    <w:name w:val="8E8DCD52A8E045E8B8C1566B7DB358EF"/>
  </w:style>
  <w:style w:type="paragraph" w:customStyle="1" w:styleId="E6E59DB4023B4422864B9D3FB25CC5F3">
    <w:name w:val="E6E59DB4023B4422864B9D3FB25CC5F3"/>
  </w:style>
  <w:style w:type="paragraph" w:customStyle="1" w:styleId="151B1B2CAC304A9EB89DA5605480F888">
    <w:name w:val="151B1B2CAC304A9EB89DA5605480F888"/>
  </w:style>
  <w:style w:type="paragraph" w:customStyle="1" w:styleId="BB93D689AB5C4922BB728D14DDBE9D2D">
    <w:name w:val="BB93D689AB5C4922BB728D14DDBE9D2D"/>
  </w:style>
  <w:style w:type="paragraph" w:customStyle="1" w:styleId="C7424BAB5E8D4EDF8C625D82CE8F5289">
    <w:name w:val="C7424BAB5E8D4EDF8C625D82CE8F5289"/>
    <w:rsid w:val="00B432C0"/>
  </w:style>
  <w:style w:type="paragraph" w:customStyle="1" w:styleId="AAB04C1DE61A4681930F4D422B55FA26">
    <w:name w:val="AAB04C1DE61A4681930F4D422B55FA26"/>
    <w:rsid w:val="00B432C0"/>
  </w:style>
  <w:style w:type="paragraph" w:customStyle="1" w:styleId="D8352E47291048A4899A98BF9DED888B">
    <w:name w:val="D8352E47291048A4899A98BF9DED888B"/>
    <w:rsid w:val="00A9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2009-07-27T09:29:40+00:00</AssetStart>
    <PublishStatusLookup xmlns="4873beb7-5857-4685-be1f-d57550cc96cc">
      <Value>290674</Value>
      <Value>1330228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Cover letter for chronological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TP010378028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642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Cover letter for chronological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146911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B7E27E9-6723-49B7-AB4D-9E3292020BF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EBFC1F1-7750-4CC9-8429-8950BECC5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tf10378028</Template>
  <TotalTime>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>Microsoft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Fahim Siddiqui</dc:creator>
  <cp:lastModifiedBy>Siddiqui, Fahim</cp:lastModifiedBy>
  <cp:revision>2</cp:revision>
  <cp:lastPrinted>2020-12-23T04:09:00Z</cp:lastPrinted>
  <dcterms:created xsi:type="dcterms:W3CDTF">2021-04-07T01:23:00Z</dcterms:created>
  <dcterms:modified xsi:type="dcterms:W3CDTF">2021-04-07T01:23:00Z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